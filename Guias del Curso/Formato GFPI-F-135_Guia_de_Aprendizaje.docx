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217" w14:textId="21CF7889" w:rsidR="00A63563" w:rsidRPr="00B53D0D" w:rsidRDefault="00A63563" w:rsidP="00A63563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 w:rsidR="002E0F5A">
        <w:rPr>
          <w:b/>
        </w:rPr>
        <w:t>DE GESTIÓN DE</w:t>
      </w:r>
      <w:r w:rsidR="00B53D0D">
        <w:rPr>
          <w:b/>
        </w:rPr>
        <w:t xml:space="preserve"> FORMACIÓN PROFESIONAL INTEGRAL </w:t>
      </w:r>
    </w:p>
    <w:p w14:paraId="35A035C6" w14:textId="77777777" w:rsidR="00A63563" w:rsidRPr="00A63563" w:rsidRDefault="00A63563" w:rsidP="00A63563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="00B53D0D" w:rsidRPr="00B53D0D">
        <w:rPr>
          <w:b/>
        </w:rPr>
        <w:t>GUÍA DE APRENDIZAJE</w:t>
      </w:r>
    </w:p>
    <w:p w14:paraId="5E3BCBDD" w14:textId="77777777" w:rsidR="00A63563" w:rsidRDefault="00A63563">
      <w:pPr>
        <w:rPr>
          <w:b/>
          <w:color w:val="000000" w:themeColor="text1"/>
        </w:rPr>
      </w:pPr>
    </w:p>
    <w:p w14:paraId="3708BC72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65322F1D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</w:p>
    <w:p w14:paraId="5146533C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Denominación del Programa de Formación:</w:t>
      </w:r>
    </w:p>
    <w:p w14:paraId="11F40DA0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Código del Programa de Formación:</w:t>
      </w:r>
    </w:p>
    <w:p w14:paraId="5ABB6B05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Nombre del Proyecto ( si es formación Titulada)</w:t>
      </w:r>
    </w:p>
    <w:p w14:paraId="63058BFC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Fase del Proyecto ( si es  formación Titulada)</w:t>
      </w:r>
    </w:p>
    <w:p w14:paraId="66D83556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Actividad de Proyecto(si es  formación Titulada)</w:t>
      </w:r>
    </w:p>
    <w:p w14:paraId="0F830893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Competencia</w:t>
      </w:r>
    </w:p>
    <w:p w14:paraId="30ECAB32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Resultados de Aprendizaje Alcanzar:</w:t>
      </w:r>
    </w:p>
    <w:p w14:paraId="0270750F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Duración de la Guía</w:t>
      </w:r>
    </w:p>
    <w:p w14:paraId="2F477666" w14:textId="77777777" w:rsidR="00B53D0D" w:rsidRPr="00B53D0D" w:rsidRDefault="00B53D0D" w:rsidP="00B53D0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95F881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2. PRESENTACIÓN</w:t>
      </w:r>
    </w:p>
    <w:p w14:paraId="0B6B485B" w14:textId="77777777" w:rsidR="00B53D0D" w:rsidRPr="00B53D0D" w:rsidRDefault="00B53D0D" w:rsidP="00B53D0D">
      <w:pPr>
        <w:pStyle w:val="Prrafodelista"/>
        <w:numPr>
          <w:ilvl w:val="0"/>
          <w:numId w:val="25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 xml:space="preserve">Motivar hacia la actividad de aprendizaje en consideración a las fortalezas que aportará en el desarrollo de habilidades y destrezas </w:t>
      </w:r>
    </w:p>
    <w:p w14:paraId="2DC37638" w14:textId="77777777" w:rsidR="00B53D0D" w:rsidRPr="00B53D0D" w:rsidRDefault="00B53D0D" w:rsidP="00B53D0D">
      <w:pPr>
        <w:pStyle w:val="Prrafodelista"/>
        <w:numPr>
          <w:ilvl w:val="0"/>
          <w:numId w:val="25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Guiar y organizar el aprendizaje de manera que se oriente al desarrollo integral del aprendiz</w:t>
      </w:r>
    </w:p>
    <w:p w14:paraId="3E9B0DCC" w14:textId="77777777" w:rsidR="00B53D0D" w:rsidRPr="00B53D0D" w:rsidRDefault="00B53D0D" w:rsidP="00B53D0D">
      <w:pPr>
        <w:pStyle w:val="Prrafodelista"/>
        <w:numPr>
          <w:ilvl w:val="0"/>
          <w:numId w:val="25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Motivar a la acción, al trabajo autónomo sistemático y organizado</w:t>
      </w:r>
    </w:p>
    <w:p w14:paraId="5D6D2193" w14:textId="77777777" w:rsidR="00B53D0D" w:rsidRPr="00B53D0D" w:rsidRDefault="00B53D0D" w:rsidP="00B53D0D">
      <w:pPr>
        <w:pStyle w:val="Prrafodelista"/>
        <w:numPr>
          <w:ilvl w:val="0"/>
          <w:numId w:val="25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Relacionar conocimientos previos con los nuevos para la construcción significativa de los mismos</w:t>
      </w:r>
    </w:p>
    <w:p w14:paraId="3EADF5C5" w14:textId="77777777" w:rsidR="00B53D0D" w:rsidRPr="00B53D0D" w:rsidRDefault="00B53D0D" w:rsidP="00B53D0D">
      <w:pPr>
        <w:pStyle w:val="Prrafodelista"/>
        <w:numPr>
          <w:ilvl w:val="0"/>
          <w:numId w:val="25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Promover el aprendizaje colaborativo y el crecimiento integral del grupo</w:t>
      </w:r>
    </w:p>
    <w:p w14:paraId="32BA5997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B53D0D">
        <w:rPr>
          <w:rFonts w:ascii="Arial" w:hAnsi="Arial" w:cs="Arial"/>
          <w:i/>
          <w:sz w:val="20"/>
          <w:szCs w:val="20"/>
          <w:lang w:val="es-MX"/>
        </w:rPr>
        <w:t>(Máximo 10 renglones)</w:t>
      </w:r>
    </w:p>
    <w:p w14:paraId="320BB339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</w:p>
    <w:p w14:paraId="05E7627C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53D0D">
        <w:rPr>
          <w:rFonts w:ascii="Arial" w:hAnsi="Arial" w:cs="Arial"/>
          <w:b/>
          <w:sz w:val="20"/>
          <w:szCs w:val="20"/>
          <w:lang w:val="es-MX"/>
        </w:rPr>
        <w:t>3.  FORMULACIÓN DE LAS ACTIVIDADES DE APRENDIZAJE</w:t>
      </w:r>
    </w:p>
    <w:p w14:paraId="18B9DB2F" w14:textId="77777777" w:rsidR="00B53D0D" w:rsidRPr="00B53D0D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Descripción de la(s) Actividad(es)</w:t>
      </w:r>
    </w:p>
    <w:p w14:paraId="2D1A4D07" w14:textId="77777777" w:rsidR="00B53D0D" w:rsidRPr="00B53D0D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Ambiente Requerido</w:t>
      </w:r>
    </w:p>
    <w:p w14:paraId="6509CCCC" w14:textId="77777777" w:rsidR="00B53D0D" w:rsidRPr="00B53D0D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Materiales</w:t>
      </w:r>
      <w:r w:rsidRPr="00B53D0D">
        <w:rPr>
          <w:rFonts w:ascii="Arial" w:hAnsi="Arial" w:cs="Arial"/>
          <w:b/>
          <w:sz w:val="20"/>
          <w:szCs w:val="20"/>
        </w:rPr>
        <w:tab/>
      </w:r>
    </w:p>
    <w:p w14:paraId="4402A459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color w:val="000000" w:themeColor="text1"/>
          <w:sz w:val="20"/>
          <w:szCs w:val="20"/>
        </w:rPr>
        <w:t>Tomando como referencia la planeación pedagógica y las orientaciones para elaborar guías de aprendizaje citado en la guía de desarrollo curricular</w:t>
      </w:r>
    </w:p>
    <w:p w14:paraId="3467B5F0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9BB763B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77B37831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16E9EF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color w:val="000000" w:themeColor="text1"/>
          <w:sz w:val="20"/>
          <w:szCs w:val="20"/>
        </w:rPr>
        <w:t xml:space="preserve">Tome como referencia la técnica e instrumentos de evaluación citados en la guía de Desarrollo Curricular </w:t>
      </w:r>
    </w:p>
    <w:p w14:paraId="791952A8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B84F941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75B2721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EF8E1C6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FA3907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2"/>
        <w:gridCol w:w="3100"/>
        <w:gridCol w:w="3260"/>
      </w:tblGrid>
      <w:tr w:rsidR="00B53D0D" w:rsidRPr="00B53D0D" w14:paraId="7EF4B68F" w14:textId="77777777" w:rsidTr="003C275C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366AA20D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lastRenderedPageBreak/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33D7A4C4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72D8B716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Técnicas e Instrumentos de Evaluación</w:t>
            </w:r>
          </w:p>
        </w:tc>
      </w:tr>
      <w:tr w:rsidR="00B53D0D" w:rsidRPr="00B53D0D" w14:paraId="5B95941D" w14:textId="77777777" w:rsidTr="003C275C">
        <w:tc>
          <w:tcPr>
            <w:tcW w:w="0" w:type="auto"/>
          </w:tcPr>
          <w:p w14:paraId="0D0C77A0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de Conocimiento :</w:t>
            </w:r>
          </w:p>
          <w:p w14:paraId="3255E95A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de Desempeño</w:t>
            </w:r>
          </w:p>
          <w:p w14:paraId="24E5EC53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 de Producto:</w:t>
            </w:r>
          </w:p>
        </w:tc>
        <w:tc>
          <w:tcPr>
            <w:tcW w:w="3100" w:type="dxa"/>
          </w:tcPr>
          <w:p w14:paraId="23A802B2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</w:tcPr>
          <w:p w14:paraId="7F7C38A2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46000B8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20840B3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A6F329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CCB4776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5. GLOSARIO DE TÉRMINOS</w:t>
      </w:r>
    </w:p>
    <w:p w14:paraId="6D812BFE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6. REFERENTES BILBIOGRÁFICOS</w:t>
      </w:r>
    </w:p>
    <w:p w14:paraId="0F819CF9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Construya o cite documentos de apoyo para el desarrollo de la guía, según lo establecido en la guía de desarrollo curricular</w:t>
      </w:r>
    </w:p>
    <w:p w14:paraId="7A6FACEF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7. CONTROL DEL DOCUMENTO</w:t>
      </w:r>
    </w:p>
    <w:p w14:paraId="294A3AAC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B53D0D" w14:paraId="713DDDE6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1FB9970D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2DE49AE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361746D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3605856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0CDC0F2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53D0D" w:rsidRPr="00B53D0D" w14:paraId="3F4A6432" w14:textId="77777777" w:rsidTr="003C275C">
        <w:tc>
          <w:tcPr>
            <w:tcW w:w="1242" w:type="dxa"/>
          </w:tcPr>
          <w:p w14:paraId="6D76AA2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7C698B4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111428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3F3BFD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ED43B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3F2A0EA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p w14:paraId="2E14072D" w14:textId="77777777" w:rsidR="00B53D0D" w:rsidRPr="00B53D0D" w:rsidRDefault="00B53D0D" w:rsidP="00B53D0D">
      <w:pPr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B53D0D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51641ED7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4"/>
        <w:gridCol w:w="1550"/>
        <w:gridCol w:w="1558"/>
        <w:gridCol w:w="795"/>
        <w:gridCol w:w="1934"/>
      </w:tblGrid>
      <w:tr w:rsidR="00B53D0D" w:rsidRPr="00B53D0D" w14:paraId="3475B2E1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0900019D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604A9FE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29E53FC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9" w:type="dxa"/>
          </w:tcPr>
          <w:p w14:paraId="5ACC8D7B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47" w:type="dxa"/>
          </w:tcPr>
          <w:p w14:paraId="745C9FDE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6" w:type="dxa"/>
          </w:tcPr>
          <w:p w14:paraId="206DEEF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B53D0D" w:rsidRPr="00B53D0D" w14:paraId="7D3D6392" w14:textId="77777777" w:rsidTr="003C275C">
        <w:tc>
          <w:tcPr>
            <w:tcW w:w="1242" w:type="dxa"/>
          </w:tcPr>
          <w:p w14:paraId="225C353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4672196E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466F5F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032B6442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32B1FC2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6" w:type="dxa"/>
          </w:tcPr>
          <w:p w14:paraId="712395F9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721CA75" w14:textId="77777777" w:rsidR="00E85AFD" w:rsidRDefault="00E85AFD" w:rsidP="00117BFB">
      <w:pPr>
        <w:spacing w:after="0"/>
        <w:rPr>
          <w:color w:val="000000" w:themeColor="text1"/>
        </w:rPr>
      </w:pPr>
    </w:p>
    <w:sectPr w:rsidR="00E85AFD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1C9B" w14:textId="77777777" w:rsidR="008C5FC9" w:rsidRDefault="008C5FC9">
      <w:pPr>
        <w:spacing w:after="0" w:line="240" w:lineRule="auto"/>
      </w:pPr>
      <w:r>
        <w:separator/>
      </w:r>
    </w:p>
  </w:endnote>
  <w:endnote w:type="continuationSeparator" w:id="0">
    <w:p w14:paraId="13ED05CF" w14:textId="77777777" w:rsidR="008C5FC9" w:rsidRDefault="008C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5EC4337" w:rsidR="00E85AFD" w:rsidRDefault="002E0F5A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02DC" w14:textId="77777777" w:rsidR="008C5FC9" w:rsidRDefault="008C5FC9">
      <w:pPr>
        <w:spacing w:after="0" w:line="240" w:lineRule="auto"/>
      </w:pPr>
      <w:r>
        <w:separator/>
      </w:r>
    </w:p>
  </w:footnote>
  <w:footnote w:type="continuationSeparator" w:id="0">
    <w:p w14:paraId="0EE17A34" w14:textId="77777777" w:rsidR="008C5FC9" w:rsidRDefault="008C5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4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7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8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7"/>
  </w:num>
  <w:num w:numId="23">
    <w:abstractNumId w:val="6"/>
  </w:num>
  <w:num w:numId="24">
    <w:abstractNumId w:val="16"/>
  </w:num>
  <w:num w:numId="25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F2166"/>
    <w:rsid w:val="00117BFB"/>
    <w:rsid w:val="001A0992"/>
    <w:rsid w:val="002D12AD"/>
    <w:rsid w:val="002E0F5A"/>
    <w:rsid w:val="003232D5"/>
    <w:rsid w:val="003B2FA3"/>
    <w:rsid w:val="00400D09"/>
    <w:rsid w:val="00502891"/>
    <w:rsid w:val="006866E9"/>
    <w:rsid w:val="00763DBE"/>
    <w:rsid w:val="00894678"/>
    <w:rsid w:val="008C5FC9"/>
    <w:rsid w:val="009015A5"/>
    <w:rsid w:val="009D3278"/>
    <w:rsid w:val="00A63563"/>
    <w:rsid w:val="00A92164"/>
    <w:rsid w:val="00B457AB"/>
    <w:rsid w:val="00B53D0D"/>
    <w:rsid w:val="00D277E1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D70B46-D5F6-492B-BFB4-72150CFD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1889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Edgar Reinero Cruz Espana</cp:lastModifiedBy>
  <cp:revision>2</cp:revision>
  <cp:lastPrinted>2016-06-08T15:42:00Z</cp:lastPrinted>
  <dcterms:created xsi:type="dcterms:W3CDTF">2021-10-19T21:56:00Z</dcterms:created>
  <dcterms:modified xsi:type="dcterms:W3CDTF">2021-10-19T21:56:00Z</dcterms:modified>
</cp:coreProperties>
</file>